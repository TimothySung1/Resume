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3B6695F1" w14:textId="77777777" w:rsidTr="00F22752">
        <w:trPr>
          <w:trHeight w:val="11700"/>
        </w:trPr>
        <w:tc>
          <w:tcPr>
            <w:tcW w:w="3023" w:type="dxa"/>
          </w:tcPr>
          <w:p w14:paraId="525E1274" w14:textId="681A30C0" w:rsidR="00C420C8" w:rsidRPr="00E433F5" w:rsidRDefault="00F31F1E" w:rsidP="003856C9">
            <w:pPr>
              <w:pStyle w:val="Heading1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Timothy Sung</w:t>
            </w:r>
          </w:p>
          <w:tbl>
            <w:tblPr>
              <w:tblW w:w="5000" w:type="pct"/>
              <w:tblBorders>
                <w:top w:val="single" w:sz="8" w:space="0" w:color="4A66AC" w:themeColor="accent1"/>
                <w:bottom w:val="single" w:sz="8" w:space="0" w:color="4A66AC" w:themeColor="accent1"/>
                <w:insideH w:val="single" w:sz="8" w:space="0" w:color="4A66AC" w:themeColor="accent1"/>
                <w:insideV w:val="single" w:sz="8" w:space="0" w:color="4A66AC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1B1B62B9" w14:textId="77777777" w:rsidTr="004F38E9">
              <w:tc>
                <w:tcPr>
                  <w:tcW w:w="328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DF6C095" w14:textId="1DE146CD" w:rsidR="0041369E" w:rsidRPr="00175E05" w:rsidRDefault="001413C5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 Cree</w:t>
                  </w:r>
                  <w:r w:rsidR="003507E6">
                    <w:rPr>
                      <w:sz w:val="16"/>
                      <w:szCs w:val="16"/>
                    </w:rPr>
                    <w:t>k,</w:t>
                  </w:r>
                  <w:r w:rsidR="00933F55" w:rsidRPr="00175E05">
                    <w:rPr>
                      <w:sz w:val="16"/>
                      <w:szCs w:val="16"/>
                    </w:rPr>
                    <w:t xml:space="preserve"> ga </w:t>
                  </w:r>
                </w:p>
                <w:p w14:paraId="7E47092A" w14:textId="72A71D0A" w:rsidR="00175E05" w:rsidRDefault="001413C5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470-304-2672</w:t>
                  </w:r>
                </w:p>
                <w:p w14:paraId="6F90330E" w14:textId="56E86FDA" w:rsidR="00C420C8" w:rsidRDefault="005A3A0E" w:rsidP="00716408">
                  <w:pPr>
                    <w:pStyle w:val="Heading3"/>
                    <w:spacing w:line="360" w:lineRule="auto"/>
                    <w:rPr>
                      <w:sz w:val="16"/>
                      <w:szCs w:val="16"/>
                    </w:rPr>
                  </w:pPr>
                  <w:r w:rsidRPr="005A3A0E">
                    <w:rPr>
                      <w:sz w:val="16"/>
                      <w:szCs w:val="16"/>
                    </w:rPr>
                    <w:t>tsung333@gmail.com</w:t>
                  </w:r>
                </w:p>
                <w:p w14:paraId="65FDE976" w14:textId="55D4FD6B" w:rsidR="005A3A0E" w:rsidRDefault="005A3A0E" w:rsidP="00716408">
                  <w:pPr>
                    <w:pStyle w:val="Heading3"/>
                    <w:spacing w:line="360" w:lineRule="auto"/>
                    <w:rPr>
                      <w:rFonts w:eastAsiaTheme="minorHAnsi" w:cstheme="minorBidi"/>
                      <w:sz w:val="16"/>
                      <w:szCs w:val="12"/>
                    </w:rPr>
                  </w:pPr>
                  <w:r w:rsidRPr="005A3A0E">
                    <w:rPr>
                      <w:rFonts w:eastAsiaTheme="minorHAnsi" w:cstheme="minorBidi"/>
                      <w:sz w:val="16"/>
                      <w:szCs w:val="12"/>
                    </w:rPr>
                    <w:t>https://www.linkedin.com/in/timothy-sung-15b542246/</w:t>
                  </w:r>
                </w:p>
                <w:p w14:paraId="063785F9" w14:textId="7F352BF2" w:rsidR="005A3A0E" w:rsidRPr="005A3A0E" w:rsidRDefault="00716408" w:rsidP="00716408">
                  <w:pPr>
                    <w:pStyle w:val="Heading3"/>
                    <w:spacing w:line="360" w:lineRule="auto"/>
                    <w:rPr>
                      <w:rFonts w:eastAsiaTheme="minorHAnsi" w:cstheme="minorBidi"/>
                      <w:szCs w:val="18"/>
                    </w:rPr>
                  </w:pPr>
                  <w:r w:rsidRPr="00716408">
                    <w:rPr>
                      <w:rFonts w:eastAsiaTheme="minorHAnsi" w:cstheme="minorBidi"/>
                      <w:sz w:val="16"/>
                      <w:szCs w:val="12"/>
                    </w:rPr>
                    <w:t>https://github.com/TimothySung1</w:t>
                  </w:r>
                </w:p>
              </w:tc>
            </w:tr>
            <w:tr w:rsidR="00C420C8" w:rsidRPr="005152F2" w14:paraId="7AFB310C" w14:textId="77777777" w:rsidTr="004F38E9">
              <w:tc>
                <w:tcPr>
                  <w:tcW w:w="3286" w:type="dxa"/>
                  <w:tcMar>
                    <w:top w:w="288" w:type="dxa"/>
                    <w:bottom w:w="288" w:type="dxa"/>
                  </w:tcMar>
                </w:tcPr>
                <w:p w14:paraId="04A70EB4" w14:textId="77777777" w:rsidR="00C420C8" w:rsidRPr="008A00E2" w:rsidRDefault="000D510C" w:rsidP="00635436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 w:rsidRPr="008A00E2">
                    <w:rPr>
                      <w:sz w:val="26"/>
                      <w:szCs w:val="26"/>
                    </w:rPr>
                    <w:t>education</w:t>
                  </w:r>
                </w:p>
                <w:p w14:paraId="17EBCB69" w14:textId="77777777" w:rsidR="000D510C" w:rsidRPr="000D510C" w:rsidRDefault="00C420C8" w:rsidP="000D510C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8C5A0E6" wp14:editId="60BA7E21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467AE83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879F8FD" w14:textId="56AE7556" w:rsidR="003015EC" w:rsidRDefault="00A411F5" w:rsidP="003015EC">
                  <w:pPr>
                    <w:pStyle w:val="ListParagraph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Georgia Institute of Technology - August 2022 to Present</w:t>
                  </w:r>
                </w:p>
                <w:p w14:paraId="329FB535" w14:textId="16E300C7" w:rsidR="00A411F5" w:rsidRDefault="00A411F5" w:rsidP="00A411F5">
                  <w:pPr>
                    <w:pStyle w:val="Heading5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4.0 GPA, Computer Science</w:t>
                  </w:r>
                </w:p>
                <w:p w14:paraId="01CB9AB8" w14:textId="164A9CD6" w:rsidR="00951CF0" w:rsidRDefault="001413C5" w:rsidP="004B3768">
                  <w:pPr>
                    <w:pStyle w:val="Heading5"/>
                    <w:numPr>
                      <w:ilvl w:val="0"/>
                      <w:numId w:val="21"/>
                    </w:numPr>
                    <w:spacing w:before="80" w:line="276" w:lineRule="auto"/>
                    <w:jc w:val="left"/>
                  </w:pPr>
                  <w:r>
                    <w:t>Chattahoochee</w:t>
                  </w:r>
                  <w:r w:rsidR="000D510C">
                    <w:t xml:space="preserve"> High School</w:t>
                  </w:r>
                  <w:r w:rsidR="00124696">
                    <w:t xml:space="preserve"> - </w:t>
                  </w:r>
                  <w:r w:rsidR="000D510C">
                    <w:t>August 201</w:t>
                  </w:r>
                  <w:r>
                    <w:t>8</w:t>
                  </w:r>
                  <w:r w:rsidR="000D510C">
                    <w:t xml:space="preserve"> to </w:t>
                  </w:r>
                  <w:r w:rsidR="00DC17B2">
                    <w:t>2022</w:t>
                  </w:r>
                </w:p>
              </w:tc>
            </w:tr>
            <w:tr w:rsidR="00C420C8" w:rsidRPr="005152F2" w14:paraId="239ED0DF" w14:textId="77777777" w:rsidTr="004F38E9">
              <w:tc>
                <w:tcPr>
                  <w:tcW w:w="3286" w:type="dxa"/>
                  <w:tcMar>
                    <w:top w:w="288" w:type="dxa"/>
                    <w:bottom w:w="288" w:type="dxa"/>
                  </w:tcMar>
                </w:tcPr>
                <w:p w14:paraId="1195A003" w14:textId="77777777" w:rsidR="00C420C8" w:rsidRPr="008A00E2" w:rsidRDefault="0083336E" w:rsidP="00F94658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 w:rsidRPr="008A00E2">
                    <w:rPr>
                      <w:sz w:val="26"/>
                      <w:szCs w:val="26"/>
                    </w:rPr>
                    <w:t>skills</w:t>
                  </w:r>
                </w:p>
                <w:p w14:paraId="342846DE" w14:textId="77777777" w:rsidR="00C420C8" w:rsidRPr="005A7E57" w:rsidRDefault="00C420C8" w:rsidP="00616FF4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D85AB60" wp14:editId="3C0C7797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2C44B94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5ADBE47" w14:textId="614732F9" w:rsidR="00DC17B2" w:rsidRDefault="00DC17B2" w:rsidP="00C06B69">
                  <w:pPr>
                    <w:pStyle w:val="ListParagraph"/>
                    <w:numPr>
                      <w:ilvl w:val="0"/>
                      <w:numId w:val="19"/>
                    </w:numPr>
                    <w:spacing w:before="80" w:line="276" w:lineRule="auto"/>
                    <w:jc w:val="left"/>
                  </w:pPr>
                  <w:r>
                    <w:t>Java, Python</w:t>
                  </w:r>
                  <w:r w:rsidR="003C0917">
                    <w:t xml:space="preserve">, </w:t>
                  </w:r>
                  <w:r w:rsidR="004B3768">
                    <w:t xml:space="preserve">C#, </w:t>
                  </w:r>
                  <w:r w:rsidR="003C0917">
                    <w:t>C++</w:t>
                  </w:r>
                </w:p>
                <w:p w14:paraId="36BD9F8E" w14:textId="0B8FFE3F" w:rsidR="00DC17B2" w:rsidRPr="003C0917" w:rsidRDefault="006A4D43" w:rsidP="003C0917">
                  <w:pPr>
                    <w:pStyle w:val="ListParagraph"/>
                    <w:numPr>
                      <w:ilvl w:val="0"/>
                      <w:numId w:val="19"/>
                    </w:numPr>
                    <w:spacing w:before="80" w:line="276" w:lineRule="auto"/>
                    <w:jc w:val="left"/>
                  </w:pPr>
                  <w:r>
                    <w:t xml:space="preserve">Git, </w:t>
                  </w:r>
                  <w:r w:rsidR="00C94D9A">
                    <w:t>La</w:t>
                  </w:r>
                  <w:r w:rsidR="008A6782">
                    <w:t>T</w:t>
                  </w:r>
                  <w:r w:rsidR="00C94D9A">
                    <w:t>e</w:t>
                  </w:r>
                  <w:r w:rsidR="008A6782">
                    <w:t>X</w:t>
                  </w:r>
                </w:p>
              </w:tc>
            </w:tr>
            <w:tr w:rsidR="004F38E9" w:rsidRPr="005152F2" w14:paraId="42AC1DF7" w14:textId="77777777" w:rsidTr="004F38E9">
              <w:tc>
                <w:tcPr>
                  <w:tcW w:w="3286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EBFBD07" w14:textId="7A707601" w:rsidR="0083336E" w:rsidRPr="008A00E2" w:rsidRDefault="003C0917" w:rsidP="00530D17">
                  <w:pPr>
                    <w:pStyle w:val="Heading3"/>
                    <w:spacing w:after="12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Honors and Awards</w:t>
                  </w:r>
                </w:p>
                <w:p w14:paraId="3CC369FE" w14:textId="77777777" w:rsidR="004F38E9" w:rsidRPr="000D510C" w:rsidRDefault="004F38E9" w:rsidP="004F38E9">
                  <w:pPr>
                    <w:pStyle w:val="GraphicLine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5549D1E" wp14:editId="5A1C69C1">
                            <wp:extent cx="221615" cy="0"/>
                            <wp:effectExtent l="0" t="0" r="26035" b="19050"/>
                            <wp:docPr id="5" name="Straight Connector 5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>
                        <w:pict>
                          <v:line w14:anchorId="2A68A9D1" id="Straight Connector 5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OPyQEAAOgDAAAOAAAAZHJzL2Uyb0RvYy54bWysU9uO0zAQfUfiHyy/01wkFhQ13Yeudl9W&#10;ULHwAV5n3FjyTfbQpH/P2E2zK0BCIF4c2zPnzJzjyfZ2toadICbtXc+bTc0ZOOkH7Y49//b1/t1H&#10;zhIKNwjjHfT8DInf7t6+2U6hg9aP3gwQGZG41E2h5yNi6KoqyRGsSBsfwFFQ+WgF0jEeqyGKidit&#10;qdq6vqkmH4cQvYSU6PbuEuS7wq8USPysVAJkpufUG5Y1lvU5r9VuK7pjFGHUcmlD/EMXVmhHRVeq&#10;O4GCfY/6FyqrZfTJK9xIbyuvlJZQNJCapv5JzdMoAhQtZE4Kq03p/9HKT6dDZHro+XvOnLD0RE8Y&#10;hT6OyPbeOTLQR0Yx1Ggo+KgdsMWvbN4UUkcce3eIyymFQ8xOzCra/CWNbC6Gn1fDYUYm6bJtm5uG&#10;yOU1VL3gQkz4AN6yvOm5ocLFYXF6TEi1KPWakssYxyYawPZDXR61yo1dWik7PBu4pH0BRXqpeFPo&#10;yqTB3kR2EjQjQkpw2GRpVMA4ys4wpY1ZgfWfgUt+hkKZwr8Br4hS2TtcwVY7H39XHedry+qST+2/&#10;0p23z344l0cqARqnonB5yjyvr88F/vKD7n4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C2gziS/gAAAOEBAAATAAAAAAAAAAAAAAAAAAAAAABb&#10;Q29udGVudF9UeXBlc10ueG1sUEsBAi0AFAAGAAgAAAAhADj9If/WAAAAlAEAAAsAAAAAAAAAAAAA&#10;AAAALwEAAF9yZWxzLy5yZWxzUEsBAi0AFAAGAAgAAAAhADf0Y4/JAQAA6AMAAA4AAAAAAAAAAAAA&#10;AAAALgIAAGRycy9lMm9Eb2MueG1sUEsBAi0AFAAGAAgAAAAhABs+WBnZAAAAAQEAAA8AAAAAAAAA&#10;AAAAAAAAIwQAAGRycy9kb3ducmV2LnhtbFBLBQYAAAAABAAEAPMAAAApBQAAAAA=&#10;" strokecolor="#4a66ac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FC614CF" w14:textId="3005B34A" w:rsidR="0040776F" w:rsidRPr="001C6865" w:rsidRDefault="00F73CAE" w:rsidP="0040776F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 xml:space="preserve">AP CSA </w:t>
                  </w:r>
                  <w:r w:rsidR="00E3315B">
                    <w:t>Perfect Score</w:t>
                  </w:r>
                </w:p>
                <w:p w14:paraId="4815814E" w14:textId="693DE0B5" w:rsidR="00B076DB" w:rsidRDefault="00E3315B" w:rsidP="00B076DB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>Outstanding AP Chemistry</w:t>
                  </w:r>
                </w:p>
                <w:p w14:paraId="2BE31BBE" w14:textId="22E0D984" w:rsidR="00BD134C" w:rsidRPr="001C6865" w:rsidRDefault="00BD134C" w:rsidP="00B076DB">
                  <w:pPr>
                    <w:pStyle w:val="ListParagraph"/>
                    <w:numPr>
                      <w:ilvl w:val="0"/>
                      <w:numId w:val="20"/>
                    </w:numPr>
                    <w:spacing w:before="80" w:after="0" w:line="276" w:lineRule="auto"/>
                    <w:jc w:val="left"/>
                  </w:pPr>
                  <w:r>
                    <w:t>GMEA District V Honor Band</w:t>
                  </w:r>
                </w:p>
              </w:tc>
            </w:tr>
          </w:tbl>
          <w:p w14:paraId="600673AE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14"/>
            </w:tblGrid>
            <w:tr w:rsidR="00C420C8" w14:paraId="201C1E19" w14:textId="77777777" w:rsidTr="00BF6650">
              <w:trPr>
                <w:trHeight w:val="9810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290CA13" w14:textId="7785B1A2" w:rsidR="00C420C8" w:rsidRPr="005152F2" w:rsidRDefault="00BF6650" w:rsidP="00F9513D">
                  <w:pPr>
                    <w:pStyle w:val="Heading2"/>
                  </w:pPr>
                  <w:r>
                    <w:t>Objective</w:t>
                  </w:r>
                </w:p>
                <w:p w14:paraId="1C13400A" w14:textId="1A886635" w:rsidR="00BF6650" w:rsidRPr="00E755EA" w:rsidRDefault="00A45566" w:rsidP="00074218">
                  <w:pPr>
                    <w:rPr>
                      <w:iCs/>
                    </w:rPr>
                  </w:pPr>
                  <w:r w:rsidRPr="00E755EA">
                    <w:rPr>
                      <w:iCs/>
                    </w:rPr>
                    <w:t xml:space="preserve">First-year Computer Science </w:t>
                  </w:r>
                  <w:r w:rsidR="00823FBE" w:rsidRPr="00E755EA">
                    <w:rPr>
                      <w:iCs/>
                    </w:rPr>
                    <w:t xml:space="preserve">student </w:t>
                  </w:r>
                  <w:r w:rsidR="00ED7077" w:rsidRPr="00E755EA">
                    <w:rPr>
                      <w:iCs/>
                    </w:rPr>
                    <w:t xml:space="preserve">with </w:t>
                  </w:r>
                  <w:r w:rsidR="005D3ECE" w:rsidRPr="00E755EA">
                    <w:rPr>
                      <w:iCs/>
                    </w:rPr>
                    <w:t xml:space="preserve">experience in multiple coding languages </w:t>
                  </w:r>
                  <w:r w:rsidR="00D57458" w:rsidRPr="00E755EA">
                    <w:rPr>
                      <w:iCs/>
                    </w:rPr>
                    <w:t xml:space="preserve">seeking </w:t>
                  </w:r>
                  <w:r w:rsidR="00582EE4" w:rsidRPr="00E755EA">
                    <w:rPr>
                      <w:iCs/>
                    </w:rPr>
                    <w:t>internships to break into practical software engineering</w:t>
                  </w:r>
                  <w:r w:rsidR="008B0A34" w:rsidRPr="00E755EA">
                    <w:rPr>
                      <w:iCs/>
                    </w:rPr>
                    <w:t xml:space="preserve"> and </w:t>
                  </w:r>
                  <w:r w:rsidR="0020021B" w:rsidRPr="00E755EA">
                    <w:rPr>
                      <w:iCs/>
                    </w:rPr>
                    <w:t xml:space="preserve">become familiar with </w:t>
                  </w:r>
                  <w:r w:rsidR="00E755EA" w:rsidRPr="00E755EA">
                    <w:rPr>
                      <w:iCs/>
                    </w:rPr>
                    <w:t>the work environment.</w:t>
                  </w:r>
                  <w:r w:rsidR="006D0E85">
                    <w:rPr>
                      <w:iCs/>
                    </w:rPr>
                    <w:t xml:space="preserve"> </w:t>
                  </w:r>
                  <w:r w:rsidR="00F14CD9">
                    <w:rPr>
                      <w:iCs/>
                    </w:rPr>
                    <w:t>Hoping to expand knowledge and practice through project</w:t>
                  </w:r>
                  <w:r w:rsidR="009D0BE3">
                    <w:rPr>
                      <w:iCs/>
                    </w:rPr>
                    <w:t xml:space="preserve"> involvement. </w:t>
                  </w:r>
                  <w:r w:rsidR="006D0E85">
                    <w:rPr>
                      <w:iCs/>
                    </w:rPr>
                    <w:t>Current concentration in theory and intelligence.</w:t>
                  </w:r>
                </w:p>
                <w:p w14:paraId="2525F6C2" w14:textId="40490FCE" w:rsidR="00E5316F" w:rsidRPr="005152F2" w:rsidRDefault="008D4A25" w:rsidP="008961DD">
                  <w:pPr>
                    <w:pStyle w:val="Heading2"/>
                  </w:pPr>
                  <w:r w:rsidRPr="008D4A25">
                    <w:t>ex</w:t>
                  </w:r>
                  <w:r w:rsidR="00E3315B">
                    <w:t>perience</w:t>
                  </w:r>
                </w:p>
                <w:p w14:paraId="2982830A" w14:textId="025384BF" w:rsidR="00B9275E" w:rsidRPr="00074218" w:rsidRDefault="00B9275E" w:rsidP="005A0613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iCs/>
                      <w:sz w:val="21"/>
                      <w:szCs w:val="21"/>
                    </w:rPr>
                    <w:t>Coding</w:t>
                  </w:r>
                  <w:r w:rsidRPr="00074218">
                    <w:rPr>
                      <w:sz w:val="21"/>
                      <w:szCs w:val="21"/>
                    </w:rPr>
                    <w:t xml:space="preserve">                                                                         2018 to Present</w:t>
                  </w:r>
                </w:p>
                <w:p w14:paraId="21240343" w14:textId="0E76A288" w:rsidR="006F0C40" w:rsidRPr="006F0C40" w:rsidRDefault="00173C2F" w:rsidP="006F0C40">
                  <w:pPr>
                    <w:pStyle w:val="ListParagraph"/>
                    <w:numPr>
                      <w:ilvl w:val="0"/>
                      <w:numId w:val="27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 xml:space="preserve">Multiple small projects. Sudoku solver, </w:t>
                  </w:r>
                  <w:r w:rsidR="006D616E">
                    <w:rPr>
                      <w:sz w:val="21"/>
                      <w:szCs w:val="21"/>
                    </w:rPr>
                    <w:t xml:space="preserve">server-client </w:t>
                  </w:r>
                  <w:r w:rsidRPr="00074218">
                    <w:rPr>
                      <w:sz w:val="21"/>
                      <w:szCs w:val="21"/>
                    </w:rPr>
                    <w:t xml:space="preserve">chat program, battleship game and GUI, </w:t>
                  </w:r>
                  <w:r w:rsidR="009931C1" w:rsidRPr="00074218">
                    <w:rPr>
                      <w:sz w:val="21"/>
                      <w:szCs w:val="21"/>
                    </w:rPr>
                    <w:t xml:space="preserve">basic </w:t>
                  </w:r>
                  <w:r w:rsidR="00BD7437" w:rsidRPr="00074218">
                    <w:rPr>
                      <w:sz w:val="21"/>
                      <w:szCs w:val="21"/>
                    </w:rPr>
                    <w:t>multithreading, data structures.</w:t>
                  </w:r>
                </w:p>
                <w:p w14:paraId="781AA6E1" w14:textId="77777777" w:rsidR="00C72464" w:rsidRPr="00074218" w:rsidRDefault="00C72464" w:rsidP="00C72464">
                  <w:pPr>
                    <w:jc w:val="left"/>
                    <w:rPr>
                      <w:sz w:val="21"/>
                      <w:szCs w:val="21"/>
                    </w:rPr>
                  </w:pPr>
                </w:p>
                <w:p w14:paraId="56BBEAF7" w14:textId="77777777" w:rsidR="00C72464" w:rsidRPr="00074218" w:rsidRDefault="00C72464" w:rsidP="00C72464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iCs/>
                      <w:sz w:val="21"/>
                      <w:szCs w:val="21"/>
                    </w:rPr>
                    <w:t xml:space="preserve">Student Organizations                                                        </w:t>
                  </w:r>
                  <w:r w:rsidRPr="00074218">
                    <w:rPr>
                      <w:sz w:val="21"/>
                      <w:szCs w:val="21"/>
                    </w:rPr>
                    <w:t>2022-Present</w:t>
                  </w:r>
                </w:p>
                <w:p w14:paraId="5B9E9A23" w14:textId="251DE11D" w:rsidR="00EB7BBE" w:rsidRDefault="00EB7BBE" w:rsidP="00EB7BBE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Yellow Jacket Space Program (YJSP)</w:t>
                  </w:r>
                  <w:r>
                    <w:rPr>
                      <w:sz w:val="21"/>
                      <w:szCs w:val="21"/>
                    </w:rPr>
                    <w:t xml:space="preserve"> [2022-Present]</w:t>
                  </w:r>
                </w:p>
                <w:p w14:paraId="1489609D" w14:textId="0F606B00" w:rsidR="001305A2" w:rsidRPr="00EB7BBE" w:rsidRDefault="00AB5885" w:rsidP="00EB7BBE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Working on </w:t>
                  </w:r>
                  <w:r w:rsidR="00796290">
                    <w:rPr>
                      <w:sz w:val="21"/>
                      <w:szCs w:val="21"/>
                    </w:rPr>
                    <w:t>flight control</w:t>
                  </w:r>
                  <w:r w:rsidR="00924D45">
                    <w:rPr>
                      <w:sz w:val="21"/>
                      <w:szCs w:val="21"/>
                    </w:rPr>
                    <w:t xml:space="preserve"> to communicate </w:t>
                  </w:r>
                  <w:r w:rsidR="00A56D7E">
                    <w:rPr>
                      <w:sz w:val="21"/>
                      <w:szCs w:val="21"/>
                    </w:rPr>
                    <w:t xml:space="preserve">between the </w:t>
                  </w:r>
                  <w:r w:rsidR="007A6A61">
                    <w:rPr>
                      <w:sz w:val="21"/>
                      <w:szCs w:val="21"/>
                    </w:rPr>
                    <w:t>SAM board and the main software (using UDP)</w:t>
                  </w:r>
                </w:p>
                <w:p w14:paraId="0231F048" w14:textId="2B865604" w:rsidR="00C72464" w:rsidRPr="00074218" w:rsidRDefault="0053742B" w:rsidP="00C72464">
                  <w:pPr>
                    <w:pStyle w:val="ListParagraph"/>
                    <w:numPr>
                      <w:ilvl w:val="0"/>
                      <w:numId w:val="28"/>
                    </w:num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Data Science Club @ GT (DSGT)</w:t>
                  </w:r>
                  <w:r w:rsidR="00154475">
                    <w:rPr>
                      <w:sz w:val="21"/>
                      <w:szCs w:val="21"/>
                    </w:rPr>
                    <w:t xml:space="preserve"> [2022]</w:t>
                  </w:r>
                </w:p>
                <w:p w14:paraId="6C8141A2" w14:textId="18A917F1" w:rsidR="008C6681" w:rsidRPr="00074218" w:rsidRDefault="008C6681" w:rsidP="008C6681">
                  <w:pPr>
                    <w:jc w:val="left"/>
                    <w:rPr>
                      <w:i/>
                      <w:iCs/>
                      <w:sz w:val="21"/>
                      <w:szCs w:val="21"/>
                    </w:rPr>
                  </w:pPr>
                </w:p>
                <w:p w14:paraId="729CD668" w14:textId="77777777" w:rsidR="008C6681" w:rsidRPr="00074218" w:rsidRDefault="008C6681" w:rsidP="008C6681">
                  <w:pPr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i/>
                      <w:sz w:val="21"/>
                      <w:szCs w:val="21"/>
                    </w:rPr>
                    <w:t>Band</w:t>
                  </w:r>
                  <w:r w:rsidRPr="00074218">
                    <w:rPr>
                      <w:sz w:val="21"/>
                      <w:szCs w:val="21"/>
                    </w:rPr>
                    <w:t xml:space="preserve">                                                                            2016 to Present</w:t>
                  </w:r>
                </w:p>
                <w:p w14:paraId="05DA3976" w14:textId="6328B9F7" w:rsidR="008C6681" w:rsidRPr="00074218" w:rsidRDefault="008C6681" w:rsidP="008C6681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Alto saxophone</w:t>
                  </w:r>
                  <w:r w:rsidR="00EB7BBE">
                    <w:rPr>
                      <w:sz w:val="21"/>
                      <w:szCs w:val="21"/>
                    </w:rPr>
                    <w:t>, Symphonic Band</w:t>
                  </w:r>
                </w:p>
                <w:p w14:paraId="064B2D15" w14:textId="7ED713AF" w:rsidR="00EB7BBE" w:rsidRDefault="008C6681" w:rsidP="00EB7BBE">
                  <w:pPr>
                    <w:pStyle w:val="ListParagraph"/>
                    <w:numPr>
                      <w:ilvl w:val="0"/>
                      <w:numId w:val="11"/>
                    </w:numPr>
                    <w:spacing w:after="120"/>
                    <w:jc w:val="left"/>
                    <w:rPr>
                      <w:sz w:val="21"/>
                      <w:szCs w:val="21"/>
                    </w:rPr>
                  </w:pPr>
                  <w:r w:rsidRPr="00074218">
                    <w:rPr>
                      <w:sz w:val="21"/>
                      <w:szCs w:val="21"/>
                    </w:rPr>
                    <w:t>GMEA District V Honor Band 2021-2022, 2</w:t>
                  </w:r>
                  <w:r w:rsidRPr="00074218">
                    <w:rPr>
                      <w:sz w:val="21"/>
                      <w:szCs w:val="21"/>
                      <w:vertAlign w:val="superscript"/>
                    </w:rPr>
                    <w:t>nd</w:t>
                  </w:r>
                  <w:r w:rsidRPr="00074218">
                    <w:rPr>
                      <w:sz w:val="21"/>
                      <w:szCs w:val="21"/>
                    </w:rPr>
                    <w:t xml:space="preserve"> and 1</w:t>
                  </w:r>
                  <w:r w:rsidRPr="00074218">
                    <w:rPr>
                      <w:sz w:val="21"/>
                      <w:szCs w:val="21"/>
                      <w:vertAlign w:val="superscript"/>
                    </w:rPr>
                    <w:t>st</w:t>
                  </w:r>
                  <w:r w:rsidRPr="00074218">
                    <w:rPr>
                      <w:sz w:val="21"/>
                      <w:szCs w:val="21"/>
                    </w:rPr>
                    <w:t xml:space="preserve"> chair.</w:t>
                  </w:r>
                </w:p>
                <w:p w14:paraId="1C1B29B2" w14:textId="77777777" w:rsidR="00EB7BBE" w:rsidRPr="00EB7BBE" w:rsidRDefault="00EB7BBE" w:rsidP="00EB7BBE">
                  <w:pPr>
                    <w:spacing w:after="120"/>
                    <w:jc w:val="left"/>
                    <w:rPr>
                      <w:sz w:val="21"/>
                      <w:szCs w:val="21"/>
                    </w:rPr>
                  </w:pPr>
                </w:p>
                <w:p w14:paraId="7EABBE97" w14:textId="77777777" w:rsidR="00BF6650" w:rsidRPr="005152F2" w:rsidRDefault="00BF6650" w:rsidP="00BF6650">
                  <w:pPr>
                    <w:pStyle w:val="Heading2"/>
                  </w:pPr>
                  <w:r>
                    <w:t>work experience</w:t>
                  </w:r>
                </w:p>
                <w:p w14:paraId="5C9AB7EE" w14:textId="77777777" w:rsidR="0078579B" w:rsidRPr="00002062" w:rsidRDefault="0078579B" w:rsidP="0078579B">
                  <w:pPr>
                    <w:jc w:val="left"/>
                    <w:rPr>
                      <w:sz w:val="23"/>
                      <w:szCs w:val="23"/>
                    </w:rPr>
                  </w:pPr>
                  <w:r w:rsidRPr="00002062">
                    <w:rPr>
                      <w:i/>
                      <w:iCs/>
                      <w:sz w:val="23"/>
                      <w:szCs w:val="23"/>
                    </w:rPr>
                    <w:t xml:space="preserve">Tutor, High School Chemistry                                           </w:t>
                  </w:r>
                  <w:r w:rsidRPr="00002062">
                    <w:rPr>
                      <w:sz w:val="23"/>
                      <w:szCs w:val="23"/>
                    </w:rPr>
                    <w:t>2022 to Present</w:t>
                  </w:r>
                </w:p>
                <w:p w14:paraId="368F16E7" w14:textId="38674834" w:rsidR="0078579B" w:rsidRPr="00984634" w:rsidRDefault="0078579B" w:rsidP="0078579B">
                  <w:pPr>
                    <w:pStyle w:val="ListParagraph"/>
                    <w:numPr>
                      <w:ilvl w:val="0"/>
                      <w:numId w:val="29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Taught two high school students</w:t>
                  </w:r>
                  <w:r w:rsidR="00331608">
                    <w:rPr>
                      <w:sz w:val="21"/>
                      <w:szCs w:val="21"/>
                    </w:rPr>
                    <w:t xml:space="preserve"> weekly</w:t>
                  </w:r>
                  <w:r>
                    <w:rPr>
                      <w:sz w:val="21"/>
                      <w:szCs w:val="21"/>
                    </w:rPr>
                    <w:t xml:space="preserve"> with general coursework and preparation.</w:t>
                  </w:r>
                </w:p>
                <w:p w14:paraId="1A2D72D3" w14:textId="77777777" w:rsidR="0078579B" w:rsidRDefault="0078579B" w:rsidP="00BF6650">
                  <w:pPr>
                    <w:jc w:val="left"/>
                    <w:rPr>
                      <w:i/>
                      <w:sz w:val="23"/>
                      <w:szCs w:val="23"/>
                    </w:rPr>
                  </w:pPr>
                </w:p>
                <w:p w14:paraId="1DBB9BE5" w14:textId="6B8CF8B0" w:rsidR="00BF6650" w:rsidRPr="0024209F" w:rsidRDefault="00BF6650" w:rsidP="00BF6650">
                  <w:pPr>
                    <w:jc w:val="left"/>
                    <w:rPr>
                      <w:sz w:val="23"/>
                      <w:szCs w:val="23"/>
                    </w:rPr>
                  </w:pPr>
                  <w:r>
                    <w:rPr>
                      <w:i/>
                      <w:sz w:val="23"/>
                      <w:szCs w:val="23"/>
                    </w:rPr>
                    <w:t xml:space="preserve">Archery Level 1 Instructor                   </w:t>
                  </w:r>
                  <w:r w:rsidRPr="0024209F">
                    <w:rPr>
                      <w:sz w:val="23"/>
                      <w:szCs w:val="23"/>
                    </w:rPr>
                    <w:t xml:space="preserve">                             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CB0C51">
                    <w:t>20</w:t>
                  </w:r>
                  <w:r>
                    <w:t>20</w:t>
                  </w:r>
                  <w:r w:rsidRPr="00CB0C51">
                    <w:t xml:space="preserve"> to </w:t>
                  </w:r>
                  <w:r>
                    <w:t>2022</w:t>
                  </w:r>
                </w:p>
                <w:p w14:paraId="41586F8A" w14:textId="77777777" w:rsidR="00BF6650" w:rsidRDefault="00BF6650" w:rsidP="00BF6650">
                  <w:pPr>
                    <w:pStyle w:val="ListParagraph"/>
                    <w:numPr>
                      <w:ilvl w:val="0"/>
                      <w:numId w:val="24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Trained as an instructor and helped dozens of new members develop important archery and disciplinary skills.</w:t>
                  </w:r>
                </w:p>
                <w:p w14:paraId="57A64118" w14:textId="699C4F01" w:rsidR="00A01913" w:rsidRPr="00A01913" w:rsidRDefault="00BF6650" w:rsidP="00A01913">
                  <w:pPr>
                    <w:pStyle w:val="ListParagraph"/>
                    <w:numPr>
                      <w:ilvl w:val="0"/>
                      <w:numId w:val="24"/>
                    </w:numPr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Certified Level 1 Instructor achieved November 14, 2020.</w:t>
                  </w:r>
                </w:p>
              </w:tc>
            </w:tr>
          </w:tbl>
          <w:p w14:paraId="08D50E05" w14:textId="3A07D78F" w:rsidR="00A01913" w:rsidRPr="005152F2" w:rsidRDefault="00F22752" w:rsidP="00A01913">
            <w:pPr>
              <w:pStyle w:val="Heading2"/>
            </w:pPr>
            <w:r>
              <w:t>Relevant Coursework</w:t>
            </w:r>
          </w:p>
          <w:p w14:paraId="76403A21" w14:textId="77777777" w:rsidR="007403AD" w:rsidRDefault="007403AD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Data Structures &amp; Algorithms (CS 1332)</w:t>
            </w:r>
          </w:p>
          <w:p w14:paraId="26070464" w14:textId="190300F9" w:rsidR="007403AD" w:rsidRDefault="007403AD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Computer Organization and Programming (CS 2110)</w:t>
            </w:r>
          </w:p>
          <w:p w14:paraId="64B26E7A" w14:textId="49900103" w:rsidR="00F22752" w:rsidRDefault="00F22752" w:rsidP="00F22752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Second Course o</w:t>
            </w:r>
            <w:r w:rsidR="00897B74">
              <w:t>n</w:t>
            </w:r>
            <w:r>
              <w:t xml:space="preserve"> Linear Algebra</w:t>
            </w:r>
            <w:r w:rsidR="00897B74">
              <w:t xml:space="preserve"> (MATH 3406</w:t>
            </w:r>
            <w:r w:rsidR="001C5762">
              <w:t>, Completed</w:t>
            </w:r>
            <w:r w:rsidR="00897B74">
              <w:t>)</w:t>
            </w:r>
          </w:p>
          <w:p w14:paraId="71BB5987" w14:textId="6FD80DF8" w:rsidR="00235612" w:rsidRPr="005152F2" w:rsidRDefault="00C469B7" w:rsidP="007403AD">
            <w:pPr>
              <w:pStyle w:val="ListParagraph"/>
              <w:numPr>
                <w:ilvl w:val="0"/>
                <w:numId w:val="30"/>
              </w:numPr>
              <w:jc w:val="left"/>
            </w:pPr>
            <w:r>
              <w:t>Discrete Mathematics (CS 2050)</w:t>
            </w:r>
          </w:p>
        </w:tc>
      </w:tr>
    </w:tbl>
    <w:p w14:paraId="699308CD" w14:textId="77777777" w:rsidR="003F5FDB" w:rsidRDefault="003F5FDB" w:rsidP="00E755EA">
      <w:pPr>
        <w:pStyle w:val="NoSpacing"/>
        <w:jc w:val="both"/>
      </w:pPr>
    </w:p>
    <w:sectPr w:rsidR="003F5FDB" w:rsidSect="000A4FF3">
      <w:headerReference w:type="default" r:id="rId8"/>
      <w:footerReference w:type="default" r:id="rId9"/>
      <w:pgSz w:w="12240" w:h="15840"/>
      <w:pgMar w:top="1152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E09E" w14:textId="77777777" w:rsidR="009C19CC" w:rsidRDefault="009C19CC" w:rsidP="003856C9">
      <w:pPr>
        <w:spacing w:after="0" w:line="240" w:lineRule="auto"/>
      </w:pPr>
      <w:r>
        <w:separator/>
      </w:r>
    </w:p>
  </w:endnote>
  <w:endnote w:type="continuationSeparator" w:id="0">
    <w:p w14:paraId="7630D564" w14:textId="77777777" w:rsidR="009C19CC" w:rsidRDefault="009C19C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E79D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inline distT="0" distB="0" distL="0" distR="0" wp14:anchorId="1CEE6B69" wp14:editId="6022FB1E">
              <wp:extent cx="6812280" cy="438912"/>
              <wp:effectExtent l="0" t="0" r="26670" b="18415"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4B83193B" id="Group 4" o:spid="_x0000_s1026" alt="Title: Footer graphic design with grey rectangles in various angles" style="width:536.4pt;height:34.55pt;mso-position-horizontal-relative:char;mso-position-vertical-relative:lin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JrwKJtwAAAAFAQAADwAAAGRycy9kb3ducmV2LnhtbEyPQWvCQBCF7wX/&#10;wzJCb3UTS22bZiMibU8iqAXxNmbHJJidDdk1if++ay/28mB4w3vfS+eDqUVHrassK4gnEQji3OqK&#10;CwU/u6+nNxDOI2usLZOCKzmYZ6OHFBNte95Qt/WFCCHsElRQet8kUrq8JINuYhvi4J1sa9CHsy2k&#10;brEP4aaW0yiaSYMVh4YSG1qWlJ+3F6Pgu8d+8Rx/dqvzaXk97F7W+1VMSj2Oh8UHCE+Dvz/DDT+g&#10;QxaYjvbC2olaQRji//TmRa/TsOOoYPYeg8xS+Z8++wUAAP//AwBQSwECLQAUAAYACAAAACEAtoM4&#10;kv4AAADhAQAAEwAAAAAAAAAAAAAAAAAAAAAAW0NvbnRlbnRfVHlwZXNdLnhtbFBLAQItABQABgAI&#10;AAAAIQA4/SH/1gAAAJQBAAALAAAAAAAAAAAAAAAAAC8BAABfcmVscy8ucmVsc1BLAQItABQABgAI&#10;AAAAIQDHO1BnfBkAAGezAAAOAAAAAAAAAAAAAAAAAC4CAABkcnMvZTJvRG9jLnhtbFBLAQItABQA&#10;BgAIAAAAIQAmvAom3AAAAAUBAAAPAAAAAAAAAAAAAAAAANYbAABkcnMvZG93bnJldi54bWxQSwUG&#10;AAAAAAQABADzAAAA3xw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67410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741A" w14:textId="77777777" w:rsidR="009C19CC" w:rsidRDefault="009C19CC" w:rsidP="003856C9">
      <w:pPr>
        <w:spacing w:after="0" w:line="240" w:lineRule="auto"/>
      </w:pPr>
      <w:r>
        <w:separator/>
      </w:r>
    </w:p>
  </w:footnote>
  <w:footnote w:type="continuationSeparator" w:id="0">
    <w:p w14:paraId="3A5986F5" w14:textId="77777777" w:rsidR="009C19CC" w:rsidRDefault="009C19C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BCD5" w14:textId="77777777" w:rsidR="00111F13" w:rsidRDefault="007803B7">
    <w:pPr>
      <w:pStyle w:val="Header"/>
    </w:pPr>
    <w:r w:rsidRPr="00DC79BB">
      <w:rPr>
        <w:noProof/>
        <w:lang w:eastAsia="zh-CN"/>
      </w:rPr>
      <mc:AlternateContent>
        <mc:Choice Requires="wpg">
          <w:drawing>
            <wp:inline distT="0" distB="0" distL="0" distR="0" wp14:anchorId="5C038FBB" wp14:editId="12D3E8FF">
              <wp:extent cx="6812280" cy="438912"/>
              <wp:effectExtent l="0" t="0" r="26670" b="18415"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>
          <w:pict>
            <v:group w14:anchorId="0BD944DF" id="Group 17" o:spid="_x0000_s1026" alt="Title: Header graphic design with grey rectangles in various angles" style="width:536.4pt;height:34.55pt;mso-position-horizontal-relative:char;mso-position-vertical-relative:lin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AmvAom3AAAAAUBAAAPAAAAZHJzL2Rvd25yZXYueG1sTI9Ba8JAEIXvBf/D&#10;MkJvdRNLbZtmIyJtTyKoBfE2ZsckmJ0N2TWJ/75rL/byYHjDe99L54OpRUetqywriCcRCOLc6ooL&#10;BT+7r6c3EM4ja6wtk4IrOZhno4cUE2173lC39YUIIewSVFB63yRSurwkg25iG+LgnWxr0IezLaRu&#10;sQ/hppbTKJpJgxWHhhIbWpaUn7cXo+C7x37xHH92q/NpeT3sXtb7VUxKPY6HxQcIT4O/P8MNP6BD&#10;FpiO9sLaiVpBGOL/9OZFr9Ow46hg9h6DzFL5nz77BQ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Ca8Cib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B2F55"/>
    <w:multiLevelType w:val="hybridMultilevel"/>
    <w:tmpl w:val="15DE6E5C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C54E4A"/>
    <w:multiLevelType w:val="hybridMultilevel"/>
    <w:tmpl w:val="46E8C192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06056"/>
    <w:multiLevelType w:val="hybridMultilevel"/>
    <w:tmpl w:val="8EBE8818"/>
    <w:lvl w:ilvl="0" w:tplc="14405F9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EE1038"/>
    <w:multiLevelType w:val="hybridMultilevel"/>
    <w:tmpl w:val="ABEE5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9F0F6D"/>
    <w:multiLevelType w:val="hybridMultilevel"/>
    <w:tmpl w:val="E4A41D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311F18"/>
    <w:multiLevelType w:val="hybridMultilevel"/>
    <w:tmpl w:val="0DC8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507D9"/>
    <w:multiLevelType w:val="hybridMultilevel"/>
    <w:tmpl w:val="F0CEAE9C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373B4"/>
    <w:multiLevelType w:val="hybridMultilevel"/>
    <w:tmpl w:val="0EB23370"/>
    <w:lvl w:ilvl="0" w:tplc="07A0D21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25166"/>
    <w:multiLevelType w:val="hybridMultilevel"/>
    <w:tmpl w:val="19AE9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3A16B6"/>
    <w:multiLevelType w:val="hybridMultilevel"/>
    <w:tmpl w:val="008C39E8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E197A"/>
    <w:multiLevelType w:val="hybridMultilevel"/>
    <w:tmpl w:val="33221CA8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3118D"/>
    <w:multiLevelType w:val="hybridMultilevel"/>
    <w:tmpl w:val="F8DA770E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6E7F"/>
    <w:multiLevelType w:val="hybridMultilevel"/>
    <w:tmpl w:val="9AF64E1C"/>
    <w:lvl w:ilvl="0" w:tplc="07A0D218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66E57"/>
    <w:multiLevelType w:val="hybridMultilevel"/>
    <w:tmpl w:val="C1D25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F60EE"/>
    <w:multiLevelType w:val="hybridMultilevel"/>
    <w:tmpl w:val="2E76DF02"/>
    <w:lvl w:ilvl="0" w:tplc="DDC46D14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F3932"/>
    <w:multiLevelType w:val="hybridMultilevel"/>
    <w:tmpl w:val="63563BA4"/>
    <w:lvl w:ilvl="0" w:tplc="F654B5EA">
      <w:start w:val="1"/>
      <w:numFmt w:val="bullet"/>
      <w:lvlText w:val="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84ABE"/>
    <w:multiLevelType w:val="hybridMultilevel"/>
    <w:tmpl w:val="297C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A0087"/>
    <w:multiLevelType w:val="hybridMultilevel"/>
    <w:tmpl w:val="B98CA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34932"/>
    <w:multiLevelType w:val="hybridMultilevel"/>
    <w:tmpl w:val="8F5AE3F4"/>
    <w:lvl w:ilvl="0" w:tplc="DDC46D1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7159E"/>
    <w:multiLevelType w:val="hybridMultilevel"/>
    <w:tmpl w:val="E558E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35736">
    <w:abstractNumId w:val="9"/>
  </w:num>
  <w:num w:numId="2" w16cid:durableId="1424496922">
    <w:abstractNumId w:val="7"/>
  </w:num>
  <w:num w:numId="3" w16cid:durableId="570122325">
    <w:abstractNumId w:val="6"/>
  </w:num>
  <w:num w:numId="4" w16cid:durableId="2147114446">
    <w:abstractNumId w:val="5"/>
  </w:num>
  <w:num w:numId="5" w16cid:durableId="2110391467">
    <w:abstractNumId w:val="4"/>
  </w:num>
  <w:num w:numId="6" w16cid:durableId="1289050266">
    <w:abstractNumId w:val="8"/>
  </w:num>
  <w:num w:numId="7" w16cid:durableId="1276253376">
    <w:abstractNumId w:val="3"/>
  </w:num>
  <w:num w:numId="8" w16cid:durableId="2033678001">
    <w:abstractNumId w:val="2"/>
  </w:num>
  <w:num w:numId="9" w16cid:durableId="321081272">
    <w:abstractNumId w:val="1"/>
  </w:num>
  <w:num w:numId="10" w16cid:durableId="1851330541">
    <w:abstractNumId w:val="0"/>
  </w:num>
  <w:num w:numId="11" w16cid:durableId="223487565">
    <w:abstractNumId w:val="28"/>
  </w:num>
  <w:num w:numId="12" w16cid:durableId="1510218190">
    <w:abstractNumId w:val="29"/>
  </w:num>
  <w:num w:numId="13" w16cid:durableId="270557201">
    <w:abstractNumId w:val="12"/>
  </w:num>
  <w:num w:numId="14" w16cid:durableId="499009804">
    <w:abstractNumId w:val="23"/>
  </w:num>
  <w:num w:numId="15" w16cid:durableId="993871999">
    <w:abstractNumId w:val="18"/>
  </w:num>
  <w:num w:numId="16" w16cid:durableId="605163452">
    <w:abstractNumId w:val="13"/>
  </w:num>
  <w:num w:numId="17" w16cid:durableId="1521163481">
    <w:abstractNumId w:val="27"/>
  </w:num>
  <w:num w:numId="18" w16cid:durableId="1147478484">
    <w:abstractNumId w:val="26"/>
  </w:num>
  <w:num w:numId="19" w16cid:durableId="1230918369">
    <w:abstractNumId w:val="24"/>
  </w:num>
  <w:num w:numId="20" w16cid:durableId="921568772">
    <w:abstractNumId w:val="25"/>
  </w:num>
  <w:num w:numId="21" w16cid:durableId="881750814">
    <w:abstractNumId w:val="22"/>
  </w:num>
  <w:num w:numId="22" w16cid:durableId="1765109978">
    <w:abstractNumId w:val="20"/>
  </w:num>
  <w:num w:numId="23" w16cid:durableId="462969581">
    <w:abstractNumId w:val="14"/>
  </w:num>
  <w:num w:numId="24" w16cid:durableId="1412655407">
    <w:abstractNumId w:val="10"/>
  </w:num>
  <w:num w:numId="25" w16cid:durableId="269363176">
    <w:abstractNumId w:val="11"/>
  </w:num>
  <w:num w:numId="26" w16cid:durableId="1254048133">
    <w:abstractNumId w:val="17"/>
  </w:num>
  <w:num w:numId="27" w16cid:durableId="430784232">
    <w:abstractNumId w:val="16"/>
  </w:num>
  <w:num w:numId="28" w16cid:durableId="160850721">
    <w:abstractNumId w:val="21"/>
  </w:num>
  <w:num w:numId="29" w16cid:durableId="1888372914">
    <w:abstractNumId w:val="19"/>
  </w:num>
  <w:num w:numId="30" w16cid:durableId="465507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2MTY0sDAzsTAxNzFX0lEKTi0uzszPAykwqwUAwa+uKCwAAAA="/>
  </w:docVars>
  <w:rsids>
    <w:rsidRoot w:val="00B9760C"/>
    <w:rsid w:val="000015A6"/>
    <w:rsid w:val="00002062"/>
    <w:rsid w:val="00032B6F"/>
    <w:rsid w:val="00034B4E"/>
    <w:rsid w:val="00034CA7"/>
    <w:rsid w:val="000351DA"/>
    <w:rsid w:val="00035FBB"/>
    <w:rsid w:val="00047751"/>
    <w:rsid w:val="00052BE1"/>
    <w:rsid w:val="00052CD5"/>
    <w:rsid w:val="000570D2"/>
    <w:rsid w:val="0007412A"/>
    <w:rsid w:val="00074218"/>
    <w:rsid w:val="000744B1"/>
    <w:rsid w:val="000810E0"/>
    <w:rsid w:val="000836B1"/>
    <w:rsid w:val="000839FC"/>
    <w:rsid w:val="000A2CA7"/>
    <w:rsid w:val="000A3040"/>
    <w:rsid w:val="000A4FF3"/>
    <w:rsid w:val="000B5B00"/>
    <w:rsid w:val="000C3F99"/>
    <w:rsid w:val="000D0E97"/>
    <w:rsid w:val="000D321B"/>
    <w:rsid w:val="000D510C"/>
    <w:rsid w:val="000F562A"/>
    <w:rsid w:val="00101344"/>
    <w:rsid w:val="0010199E"/>
    <w:rsid w:val="0010257B"/>
    <w:rsid w:val="00111F13"/>
    <w:rsid w:val="00112246"/>
    <w:rsid w:val="001166C2"/>
    <w:rsid w:val="00124696"/>
    <w:rsid w:val="001305A2"/>
    <w:rsid w:val="00130644"/>
    <w:rsid w:val="00137677"/>
    <w:rsid w:val="001413C5"/>
    <w:rsid w:val="00146A09"/>
    <w:rsid w:val="001503AC"/>
    <w:rsid w:val="00154475"/>
    <w:rsid w:val="001601D4"/>
    <w:rsid w:val="00163893"/>
    <w:rsid w:val="001675D0"/>
    <w:rsid w:val="00167D28"/>
    <w:rsid w:val="00173C2F"/>
    <w:rsid w:val="00175E05"/>
    <w:rsid w:val="001765FE"/>
    <w:rsid w:val="00180D3C"/>
    <w:rsid w:val="001863BB"/>
    <w:rsid w:val="001923A8"/>
    <w:rsid w:val="0019561F"/>
    <w:rsid w:val="0019715C"/>
    <w:rsid w:val="0019725C"/>
    <w:rsid w:val="001B32D2"/>
    <w:rsid w:val="001B6313"/>
    <w:rsid w:val="001C5762"/>
    <w:rsid w:val="001C6865"/>
    <w:rsid w:val="001D5027"/>
    <w:rsid w:val="001E5F43"/>
    <w:rsid w:val="001E6072"/>
    <w:rsid w:val="001F5964"/>
    <w:rsid w:val="001F5C0F"/>
    <w:rsid w:val="001F6D4B"/>
    <w:rsid w:val="001F75DA"/>
    <w:rsid w:val="0020015D"/>
    <w:rsid w:val="0020021B"/>
    <w:rsid w:val="0020433A"/>
    <w:rsid w:val="00205A97"/>
    <w:rsid w:val="00221D45"/>
    <w:rsid w:val="00227630"/>
    <w:rsid w:val="00235612"/>
    <w:rsid w:val="00237BD9"/>
    <w:rsid w:val="00241016"/>
    <w:rsid w:val="0024209F"/>
    <w:rsid w:val="00245118"/>
    <w:rsid w:val="00253CFB"/>
    <w:rsid w:val="00257744"/>
    <w:rsid w:val="00276AE3"/>
    <w:rsid w:val="00283B81"/>
    <w:rsid w:val="00286A0E"/>
    <w:rsid w:val="00293A71"/>
    <w:rsid w:val="00293B83"/>
    <w:rsid w:val="00295C6F"/>
    <w:rsid w:val="002A3621"/>
    <w:rsid w:val="002A4C3B"/>
    <w:rsid w:val="002A524C"/>
    <w:rsid w:val="002B3890"/>
    <w:rsid w:val="002B6F3F"/>
    <w:rsid w:val="002B7747"/>
    <w:rsid w:val="002C0EF9"/>
    <w:rsid w:val="002C3F69"/>
    <w:rsid w:val="002C4861"/>
    <w:rsid w:val="002C57BB"/>
    <w:rsid w:val="002C6439"/>
    <w:rsid w:val="002C77B9"/>
    <w:rsid w:val="002D4D8F"/>
    <w:rsid w:val="002D598E"/>
    <w:rsid w:val="002E7449"/>
    <w:rsid w:val="002F110D"/>
    <w:rsid w:val="002F11C3"/>
    <w:rsid w:val="002F485A"/>
    <w:rsid w:val="003015EC"/>
    <w:rsid w:val="00303DFC"/>
    <w:rsid w:val="00304B07"/>
    <w:rsid w:val="003053D9"/>
    <w:rsid w:val="00331608"/>
    <w:rsid w:val="003374B9"/>
    <w:rsid w:val="003418CF"/>
    <w:rsid w:val="003507E6"/>
    <w:rsid w:val="00354988"/>
    <w:rsid w:val="00363122"/>
    <w:rsid w:val="0036782B"/>
    <w:rsid w:val="003856C9"/>
    <w:rsid w:val="003906C4"/>
    <w:rsid w:val="00396369"/>
    <w:rsid w:val="003A1FCB"/>
    <w:rsid w:val="003B1369"/>
    <w:rsid w:val="003B3EF5"/>
    <w:rsid w:val="003C0917"/>
    <w:rsid w:val="003C4CB3"/>
    <w:rsid w:val="003C66CA"/>
    <w:rsid w:val="003C733B"/>
    <w:rsid w:val="003D7761"/>
    <w:rsid w:val="003E0F05"/>
    <w:rsid w:val="003E4EBA"/>
    <w:rsid w:val="003F4D31"/>
    <w:rsid w:val="003F5FDB"/>
    <w:rsid w:val="003F6804"/>
    <w:rsid w:val="003F6CA4"/>
    <w:rsid w:val="0040182E"/>
    <w:rsid w:val="004041DF"/>
    <w:rsid w:val="0040776F"/>
    <w:rsid w:val="0041369E"/>
    <w:rsid w:val="00427BC9"/>
    <w:rsid w:val="00427C1D"/>
    <w:rsid w:val="00433F92"/>
    <w:rsid w:val="0043426C"/>
    <w:rsid w:val="00440D85"/>
    <w:rsid w:val="00441EB9"/>
    <w:rsid w:val="00455E64"/>
    <w:rsid w:val="004571FC"/>
    <w:rsid w:val="00463463"/>
    <w:rsid w:val="00473EF8"/>
    <w:rsid w:val="00474BF4"/>
    <w:rsid w:val="004760E5"/>
    <w:rsid w:val="00481F95"/>
    <w:rsid w:val="0048260B"/>
    <w:rsid w:val="00486891"/>
    <w:rsid w:val="00496402"/>
    <w:rsid w:val="004A2BD3"/>
    <w:rsid w:val="004A489B"/>
    <w:rsid w:val="004B13CC"/>
    <w:rsid w:val="004B3768"/>
    <w:rsid w:val="004B5FC6"/>
    <w:rsid w:val="004D22BB"/>
    <w:rsid w:val="004D529E"/>
    <w:rsid w:val="004D6FDE"/>
    <w:rsid w:val="004E7C4B"/>
    <w:rsid w:val="004F38E9"/>
    <w:rsid w:val="00501EA6"/>
    <w:rsid w:val="00501FF8"/>
    <w:rsid w:val="005124DA"/>
    <w:rsid w:val="005152F2"/>
    <w:rsid w:val="00522D6A"/>
    <w:rsid w:val="005239A7"/>
    <w:rsid w:val="005246B9"/>
    <w:rsid w:val="005260BD"/>
    <w:rsid w:val="0052660E"/>
    <w:rsid w:val="00530D17"/>
    <w:rsid w:val="00534E4E"/>
    <w:rsid w:val="0053742B"/>
    <w:rsid w:val="00540BED"/>
    <w:rsid w:val="005433EA"/>
    <w:rsid w:val="00546F1C"/>
    <w:rsid w:val="00551D35"/>
    <w:rsid w:val="005562D4"/>
    <w:rsid w:val="00557019"/>
    <w:rsid w:val="00561AB7"/>
    <w:rsid w:val="005674AC"/>
    <w:rsid w:val="005726E9"/>
    <w:rsid w:val="00580925"/>
    <w:rsid w:val="00582EE4"/>
    <w:rsid w:val="005872C6"/>
    <w:rsid w:val="0059149B"/>
    <w:rsid w:val="005A0613"/>
    <w:rsid w:val="005A0C3F"/>
    <w:rsid w:val="005A1DBA"/>
    <w:rsid w:val="005A1E51"/>
    <w:rsid w:val="005A3A0E"/>
    <w:rsid w:val="005A7E57"/>
    <w:rsid w:val="005B13DA"/>
    <w:rsid w:val="005C7046"/>
    <w:rsid w:val="005D041E"/>
    <w:rsid w:val="005D3ECE"/>
    <w:rsid w:val="005E2CE5"/>
    <w:rsid w:val="005E6977"/>
    <w:rsid w:val="006021F2"/>
    <w:rsid w:val="006140BC"/>
    <w:rsid w:val="00616FF4"/>
    <w:rsid w:val="00621C54"/>
    <w:rsid w:val="00632A64"/>
    <w:rsid w:val="00635436"/>
    <w:rsid w:val="00647D23"/>
    <w:rsid w:val="00654A34"/>
    <w:rsid w:val="00674102"/>
    <w:rsid w:val="0068328E"/>
    <w:rsid w:val="00683640"/>
    <w:rsid w:val="00684C73"/>
    <w:rsid w:val="00692EC9"/>
    <w:rsid w:val="00696922"/>
    <w:rsid w:val="006A3CE7"/>
    <w:rsid w:val="006A4D43"/>
    <w:rsid w:val="006B40C3"/>
    <w:rsid w:val="006C5FE6"/>
    <w:rsid w:val="006D0E85"/>
    <w:rsid w:val="006D616E"/>
    <w:rsid w:val="006E4CBA"/>
    <w:rsid w:val="006E4FCA"/>
    <w:rsid w:val="006E7534"/>
    <w:rsid w:val="006F08F4"/>
    <w:rsid w:val="006F0C40"/>
    <w:rsid w:val="00706C5A"/>
    <w:rsid w:val="00706EEA"/>
    <w:rsid w:val="00707488"/>
    <w:rsid w:val="00716408"/>
    <w:rsid w:val="00733CEA"/>
    <w:rsid w:val="007403AD"/>
    <w:rsid w:val="00743379"/>
    <w:rsid w:val="0074574C"/>
    <w:rsid w:val="00746BC8"/>
    <w:rsid w:val="00747550"/>
    <w:rsid w:val="00751631"/>
    <w:rsid w:val="00763A8A"/>
    <w:rsid w:val="007803B7"/>
    <w:rsid w:val="00783FDC"/>
    <w:rsid w:val="0078579B"/>
    <w:rsid w:val="00793DD3"/>
    <w:rsid w:val="00796290"/>
    <w:rsid w:val="007A3F25"/>
    <w:rsid w:val="007A6A61"/>
    <w:rsid w:val="007A7C08"/>
    <w:rsid w:val="007B2F5C"/>
    <w:rsid w:val="007B4042"/>
    <w:rsid w:val="007C41A7"/>
    <w:rsid w:val="007C5F05"/>
    <w:rsid w:val="0080764D"/>
    <w:rsid w:val="00823FBE"/>
    <w:rsid w:val="0082494D"/>
    <w:rsid w:val="00825ED8"/>
    <w:rsid w:val="00827471"/>
    <w:rsid w:val="008303E6"/>
    <w:rsid w:val="00832043"/>
    <w:rsid w:val="00832F81"/>
    <w:rsid w:val="0083336E"/>
    <w:rsid w:val="00833752"/>
    <w:rsid w:val="00841714"/>
    <w:rsid w:val="008501C7"/>
    <w:rsid w:val="008557EA"/>
    <w:rsid w:val="00855D1E"/>
    <w:rsid w:val="00862EF2"/>
    <w:rsid w:val="00872690"/>
    <w:rsid w:val="008961DD"/>
    <w:rsid w:val="00897B74"/>
    <w:rsid w:val="008A00E2"/>
    <w:rsid w:val="008A4AFF"/>
    <w:rsid w:val="008A5098"/>
    <w:rsid w:val="008A6782"/>
    <w:rsid w:val="008B013A"/>
    <w:rsid w:val="008B0A34"/>
    <w:rsid w:val="008B0BB7"/>
    <w:rsid w:val="008C47AE"/>
    <w:rsid w:val="008C6681"/>
    <w:rsid w:val="008C7CA2"/>
    <w:rsid w:val="008D1FC5"/>
    <w:rsid w:val="008D4A25"/>
    <w:rsid w:val="008F6018"/>
    <w:rsid w:val="008F6337"/>
    <w:rsid w:val="009010F2"/>
    <w:rsid w:val="00905650"/>
    <w:rsid w:val="009068E8"/>
    <w:rsid w:val="0090763A"/>
    <w:rsid w:val="00914DAF"/>
    <w:rsid w:val="00917139"/>
    <w:rsid w:val="00920B28"/>
    <w:rsid w:val="00922AB1"/>
    <w:rsid w:val="00923561"/>
    <w:rsid w:val="009240EF"/>
    <w:rsid w:val="00924D45"/>
    <w:rsid w:val="0093286E"/>
    <w:rsid w:val="00932DCD"/>
    <w:rsid w:val="00933F55"/>
    <w:rsid w:val="009423E4"/>
    <w:rsid w:val="009502A1"/>
    <w:rsid w:val="00951CF0"/>
    <w:rsid w:val="00953EF8"/>
    <w:rsid w:val="00957E40"/>
    <w:rsid w:val="0096619E"/>
    <w:rsid w:val="009703C5"/>
    <w:rsid w:val="009729D1"/>
    <w:rsid w:val="0097335E"/>
    <w:rsid w:val="00975FCF"/>
    <w:rsid w:val="00981667"/>
    <w:rsid w:val="00984634"/>
    <w:rsid w:val="0098633D"/>
    <w:rsid w:val="00992018"/>
    <w:rsid w:val="009931C1"/>
    <w:rsid w:val="009B5CB0"/>
    <w:rsid w:val="009C19CC"/>
    <w:rsid w:val="009C6568"/>
    <w:rsid w:val="009D0BE3"/>
    <w:rsid w:val="009D1627"/>
    <w:rsid w:val="009D1FC8"/>
    <w:rsid w:val="009D3CB9"/>
    <w:rsid w:val="009D4215"/>
    <w:rsid w:val="009E7BB8"/>
    <w:rsid w:val="00A01913"/>
    <w:rsid w:val="00A06EAE"/>
    <w:rsid w:val="00A17BC5"/>
    <w:rsid w:val="00A20197"/>
    <w:rsid w:val="00A2276C"/>
    <w:rsid w:val="00A24F3F"/>
    <w:rsid w:val="00A30D08"/>
    <w:rsid w:val="00A32647"/>
    <w:rsid w:val="00A411F5"/>
    <w:rsid w:val="00A42F91"/>
    <w:rsid w:val="00A45566"/>
    <w:rsid w:val="00A52D70"/>
    <w:rsid w:val="00A5456A"/>
    <w:rsid w:val="00A56D7E"/>
    <w:rsid w:val="00A6198E"/>
    <w:rsid w:val="00A62ADE"/>
    <w:rsid w:val="00A67457"/>
    <w:rsid w:val="00A7331A"/>
    <w:rsid w:val="00A95956"/>
    <w:rsid w:val="00AB5885"/>
    <w:rsid w:val="00AB7091"/>
    <w:rsid w:val="00AD6879"/>
    <w:rsid w:val="00AD7928"/>
    <w:rsid w:val="00AE2164"/>
    <w:rsid w:val="00AE4172"/>
    <w:rsid w:val="00AF08D6"/>
    <w:rsid w:val="00AF1258"/>
    <w:rsid w:val="00AF4D01"/>
    <w:rsid w:val="00B01E52"/>
    <w:rsid w:val="00B076DB"/>
    <w:rsid w:val="00B07DB1"/>
    <w:rsid w:val="00B25A08"/>
    <w:rsid w:val="00B3040C"/>
    <w:rsid w:val="00B550FC"/>
    <w:rsid w:val="00B55F06"/>
    <w:rsid w:val="00B66B12"/>
    <w:rsid w:val="00B84D68"/>
    <w:rsid w:val="00B85871"/>
    <w:rsid w:val="00B87D6B"/>
    <w:rsid w:val="00B9275E"/>
    <w:rsid w:val="00B93310"/>
    <w:rsid w:val="00B9760C"/>
    <w:rsid w:val="00BA62B1"/>
    <w:rsid w:val="00BA7D39"/>
    <w:rsid w:val="00BB290D"/>
    <w:rsid w:val="00BB3B21"/>
    <w:rsid w:val="00BC1F18"/>
    <w:rsid w:val="00BD134C"/>
    <w:rsid w:val="00BD2B89"/>
    <w:rsid w:val="00BD2E58"/>
    <w:rsid w:val="00BD7437"/>
    <w:rsid w:val="00BE2525"/>
    <w:rsid w:val="00BE5D4E"/>
    <w:rsid w:val="00BF48BB"/>
    <w:rsid w:val="00BF6374"/>
    <w:rsid w:val="00BF6650"/>
    <w:rsid w:val="00BF6B67"/>
    <w:rsid w:val="00BF6BAB"/>
    <w:rsid w:val="00C007A5"/>
    <w:rsid w:val="00C06B69"/>
    <w:rsid w:val="00C159CE"/>
    <w:rsid w:val="00C31A5A"/>
    <w:rsid w:val="00C32E02"/>
    <w:rsid w:val="00C35F86"/>
    <w:rsid w:val="00C4163C"/>
    <w:rsid w:val="00C420C8"/>
    <w:rsid w:val="00C42FFF"/>
    <w:rsid w:val="00C4403A"/>
    <w:rsid w:val="00C469B7"/>
    <w:rsid w:val="00C5607F"/>
    <w:rsid w:val="00C60183"/>
    <w:rsid w:val="00C72464"/>
    <w:rsid w:val="00C87A28"/>
    <w:rsid w:val="00C94D9A"/>
    <w:rsid w:val="00CA39A7"/>
    <w:rsid w:val="00CB0C51"/>
    <w:rsid w:val="00CB6751"/>
    <w:rsid w:val="00CC42EF"/>
    <w:rsid w:val="00CD1A50"/>
    <w:rsid w:val="00CD4B1D"/>
    <w:rsid w:val="00CE152C"/>
    <w:rsid w:val="00CE17B2"/>
    <w:rsid w:val="00CE6306"/>
    <w:rsid w:val="00CF3F7E"/>
    <w:rsid w:val="00CF4681"/>
    <w:rsid w:val="00CF4987"/>
    <w:rsid w:val="00CF7E5F"/>
    <w:rsid w:val="00D11C4D"/>
    <w:rsid w:val="00D30321"/>
    <w:rsid w:val="00D32215"/>
    <w:rsid w:val="00D5067A"/>
    <w:rsid w:val="00D50A32"/>
    <w:rsid w:val="00D57458"/>
    <w:rsid w:val="00D6580C"/>
    <w:rsid w:val="00D65B1B"/>
    <w:rsid w:val="00D65CEB"/>
    <w:rsid w:val="00D65D8D"/>
    <w:rsid w:val="00D90224"/>
    <w:rsid w:val="00DA2280"/>
    <w:rsid w:val="00DA52CE"/>
    <w:rsid w:val="00DC0F74"/>
    <w:rsid w:val="00DC17B2"/>
    <w:rsid w:val="00DC79BB"/>
    <w:rsid w:val="00DD1304"/>
    <w:rsid w:val="00DD4DE0"/>
    <w:rsid w:val="00DD6BB0"/>
    <w:rsid w:val="00DE3573"/>
    <w:rsid w:val="00DF0A0F"/>
    <w:rsid w:val="00DF32EA"/>
    <w:rsid w:val="00DF4210"/>
    <w:rsid w:val="00E00AE9"/>
    <w:rsid w:val="00E0688E"/>
    <w:rsid w:val="00E06FBA"/>
    <w:rsid w:val="00E10094"/>
    <w:rsid w:val="00E1579A"/>
    <w:rsid w:val="00E16FFE"/>
    <w:rsid w:val="00E2514C"/>
    <w:rsid w:val="00E3315B"/>
    <w:rsid w:val="00E34D58"/>
    <w:rsid w:val="00E43289"/>
    <w:rsid w:val="00E433F5"/>
    <w:rsid w:val="00E5316F"/>
    <w:rsid w:val="00E60E49"/>
    <w:rsid w:val="00E65E64"/>
    <w:rsid w:val="00E755EA"/>
    <w:rsid w:val="00E936EF"/>
    <w:rsid w:val="00E941EF"/>
    <w:rsid w:val="00EA2130"/>
    <w:rsid w:val="00EB1C1B"/>
    <w:rsid w:val="00EB1D10"/>
    <w:rsid w:val="00EB7BBE"/>
    <w:rsid w:val="00EC021F"/>
    <w:rsid w:val="00EC0ABB"/>
    <w:rsid w:val="00EC31C8"/>
    <w:rsid w:val="00ED08EA"/>
    <w:rsid w:val="00ED0BDE"/>
    <w:rsid w:val="00ED3E66"/>
    <w:rsid w:val="00ED7077"/>
    <w:rsid w:val="00ED77D8"/>
    <w:rsid w:val="00EE6377"/>
    <w:rsid w:val="00EF2F27"/>
    <w:rsid w:val="00EF75BD"/>
    <w:rsid w:val="00F077AE"/>
    <w:rsid w:val="00F126FC"/>
    <w:rsid w:val="00F14687"/>
    <w:rsid w:val="00F14CD9"/>
    <w:rsid w:val="00F22752"/>
    <w:rsid w:val="00F243DD"/>
    <w:rsid w:val="00F31F1E"/>
    <w:rsid w:val="00F341D8"/>
    <w:rsid w:val="00F34F6E"/>
    <w:rsid w:val="00F36464"/>
    <w:rsid w:val="00F44F80"/>
    <w:rsid w:val="00F56435"/>
    <w:rsid w:val="00F709C2"/>
    <w:rsid w:val="00F73CAE"/>
    <w:rsid w:val="00F74437"/>
    <w:rsid w:val="00F74CFE"/>
    <w:rsid w:val="00F90AD6"/>
    <w:rsid w:val="00F912B5"/>
    <w:rsid w:val="00F91A9C"/>
    <w:rsid w:val="00F927F0"/>
    <w:rsid w:val="00F92D9E"/>
    <w:rsid w:val="00F94658"/>
    <w:rsid w:val="00F9513D"/>
    <w:rsid w:val="00FA07AA"/>
    <w:rsid w:val="00FA257C"/>
    <w:rsid w:val="00FB0A17"/>
    <w:rsid w:val="00FB214D"/>
    <w:rsid w:val="00FB6A8F"/>
    <w:rsid w:val="00FC3E06"/>
    <w:rsid w:val="00FD53FD"/>
    <w:rsid w:val="00FE1801"/>
    <w:rsid w:val="00FE20E6"/>
    <w:rsid w:val="00FE456D"/>
    <w:rsid w:val="00FE6F22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272CA"/>
  <w15:chartTrackingRefBased/>
  <w15:docId w15:val="{50F97642-F5D6-4A93-B79C-010CCC91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4A66AC" w:themeColor="accent1"/>
        <w:bottom w:val="single" w:sz="8" w:space="16" w:color="4A66AC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4A66AC" w:themeColor="accent1"/>
        <w:bottom w:val="single" w:sz="8" w:space="6" w:color="4A66AC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4A66AC" w:themeColor="accent1" w:shadow="1" w:frame="1"/>
        <w:left w:val="single" w:sz="2" w:space="10" w:color="4A66AC" w:themeColor="accent1" w:shadow="1" w:frame="1"/>
        <w:bottom w:val="single" w:sz="2" w:space="10" w:color="4A66AC" w:themeColor="accent1" w:shadow="1" w:frame="1"/>
        <w:right w:val="single" w:sz="2" w:space="10" w:color="4A66AC" w:themeColor="accent1" w:shadow="1" w:frame="1"/>
      </w:pBdr>
      <w:ind w:left="1152" w:right="1152"/>
    </w:pPr>
    <w:rPr>
      <w:rFonts w:eastAsiaTheme="minorEastAsia"/>
      <w:i/>
      <w:iCs/>
      <w:color w:val="4A66A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4A66A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4A66A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74C80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5A3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s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2DC5-72D5-4BC4-A132-BA9CE612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85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Kijung Sung</cp:lastModifiedBy>
  <cp:revision>74</cp:revision>
  <cp:lastPrinted>2020-01-13T02:47:00Z</cp:lastPrinted>
  <dcterms:created xsi:type="dcterms:W3CDTF">2022-08-08T22:01:00Z</dcterms:created>
  <dcterms:modified xsi:type="dcterms:W3CDTF">2023-02-01T22:55:00Z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